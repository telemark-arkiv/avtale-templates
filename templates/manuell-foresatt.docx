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643"/>
      </w:tblGrid>
      <w:tr w:rsidR="00557BCF" w:rsidRPr="00787670" w14:paraId="308B87D1" w14:textId="77777777" w:rsidTr="00DB27F9">
        <w:trPr>
          <w:trHeight w:hRule="exact" w:val="170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6C0A59" w14:textId="77777777" w:rsidR="00557BCF" w:rsidRPr="00787670" w:rsidRDefault="00557BCF" w:rsidP="00DB27F9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787670">
              <w:rPr>
                <w:rFonts w:asciiTheme="majorHAnsi" w:hAnsiTheme="majorHAnsi" w:cstheme="minorHAnsi"/>
              </w:rPr>
              <w:t>{navnSkole}</w:t>
            </w:r>
            <w:r w:rsidRPr="00787670">
              <w:rPr>
                <w:rFonts w:asciiTheme="majorHAnsi" w:hAnsiTheme="majorHAnsi" w:cstheme="minorHAnsi"/>
              </w:rPr>
              <w:br/>
            </w:r>
          </w:p>
          <w:p w14:paraId="0FD5AAE9" w14:textId="77777777" w:rsidR="00557BCF" w:rsidRPr="00787670" w:rsidRDefault="00557BCF" w:rsidP="00DB27F9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A776D" w14:textId="77777777" w:rsidR="00557BCF" w:rsidRPr="00787670" w:rsidRDefault="00557BCF" w:rsidP="00DB27F9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787670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/drift MinElev </w:t>
            </w:r>
          </w:p>
          <w:p w14:paraId="13944EB7" w14:textId="77777777" w:rsidR="00557BCF" w:rsidRPr="00787670" w:rsidRDefault="00557BCF" w:rsidP="00DB27F9">
            <w:pPr>
              <w:ind w:left="280" w:hanging="3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3B9C8C36" w14:textId="77777777" w:rsidR="00557BCF" w:rsidRPr="00787670" w:rsidRDefault="00557BCF" w:rsidP="00DB27F9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0" w:name="OLE_LINK3"/>
            <w:bookmarkStart w:id="1" w:name="OLE_LINK2"/>
            <w:bookmarkEnd w:id="0"/>
            <w:bookmarkEnd w:id="1"/>
          </w:p>
          <w:p w14:paraId="7FBBC343" w14:textId="77777777" w:rsidR="00557BCF" w:rsidRPr="00787670" w:rsidRDefault="00557BCF" w:rsidP="00DB27F9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787670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787670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14:paraId="613EE4C3" w14:textId="77777777" w:rsidR="00557BCF" w:rsidRPr="00787670" w:rsidRDefault="00557BCF" w:rsidP="00DB27F9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787670">
              <w:rPr>
                <w:rFonts w:asciiTheme="majorHAnsi" w:hAnsiTheme="majorHAnsi" w:cstheme="minorHAnsi"/>
                <w:sz w:val="18"/>
                <w:szCs w:val="18"/>
              </w:rPr>
              <w:t xml:space="preserve">Unntatt offentlighet iht. </w:t>
            </w:r>
            <w:r w:rsidRPr="00787670">
              <w:rPr>
                <w:rFonts w:asciiTheme="majorHAnsi" w:hAnsiTheme="majorHAnsi" w:cstheme="minorHAnsi"/>
                <w:sz w:val="18"/>
                <w:szCs w:val="18"/>
              </w:rPr>
              <w:br/>
              <w:t>Offl §13 jf Fvl §13</w:t>
            </w:r>
            <w:r w:rsidRPr="00787670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14:paraId="44DAFDC2" w14:textId="77777777" w:rsidR="00557BCF" w:rsidRPr="00787670" w:rsidRDefault="00557BCF" w:rsidP="00DB27F9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2045CB0D" w14:textId="77777777" w:rsidR="00557BCF" w:rsidRPr="00787670" w:rsidRDefault="00557BCF" w:rsidP="00DB27F9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14:paraId="73E62B73" w14:textId="5EA3D011" w:rsidR="003A5C8C" w:rsidRDefault="006C62EB" w:rsidP="00E967EB">
      <w:pPr>
        <w:pStyle w:val="Overskrift1"/>
      </w:pPr>
      <w:r>
        <w:t>Avtale</w:t>
      </w:r>
      <w:r w:rsidR="00557BCF">
        <w:t xml:space="preserve"> </w:t>
      </w:r>
      <w:r w:rsidR="007E7758">
        <w:t>må</w:t>
      </w:r>
      <w:r w:rsidR="00557BCF">
        <w:t xml:space="preserve"> sendes til foresatte </w:t>
      </w:r>
    </w:p>
    <w:p w14:paraId="01485BEA" w14:textId="31225D0B" w:rsidR="00714BF1" w:rsidRDefault="00714BF1" w:rsidP="00714BF1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 w:rsidRPr="00DF588B">
        <w:rPr>
          <w:rFonts w:asciiTheme="minorHAnsi" w:hAnsiTheme="minorHAnsi" w:cstheme="minorHAnsi"/>
          <w:color w:val="auto"/>
          <w:lang w:eastAsia="nb-NO"/>
        </w:rPr>
        <w:t xml:space="preserve">Det er i dag produsert </w:t>
      </w:r>
      <w:r>
        <w:rPr>
          <w:rFonts w:asciiTheme="minorHAnsi" w:eastAsiaTheme="minorBidi" w:hAnsiTheme="minorHAnsi" w:cstheme="minorHAnsi"/>
          <w:color w:val="auto"/>
        </w:rPr>
        <w:t>e</w:t>
      </w:r>
      <w:r w:rsidR="006C62EB">
        <w:rPr>
          <w:rFonts w:asciiTheme="minorHAnsi" w:eastAsiaTheme="minorBidi" w:hAnsiTheme="minorHAnsi" w:cstheme="minorHAnsi"/>
          <w:color w:val="auto"/>
        </w:rPr>
        <w:t>n</w:t>
      </w:r>
      <w:r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>
        <w:rPr>
          <w:rFonts w:asciiTheme="minorHAnsi" w:eastAsiaTheme="minorBidi" w:hAnsiTheme="minorHAnsi" w:cstheme="minorHAnsi"/>
          <w:color w:val="auto"/>
        </w:rPr>
        <w:t xml:space="preserve">digital </w:t>
      </w:r>
      <w:r w:rsidR="006C62EB">
        <w:rPr>
          <w:rFonts w:asciiTheme="minorHAnsi" w:eastAsiaTheme="minorBidi" w:hAnsiTheme="minorHAnsi" w:cstheme="minorHAnsi"/>
          <w:color w:val="auto"/>
        </w:rPr>
        <w:t>avtale</w:t>
      </w:r>
      <w:r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 w:rsidRPr="00DF588B">
        <w:rPr>
          <w:rFonts w:asciiTheme="minorHAnsi" w:hAnsiTheme="minorHAnsi" w:cstheme="minorHAnsi"/>
          <w:color w:val="auto"/>
          <w:lang w:eastAsia="nb-NO"/>
        </w:rPr>
        <w:t xml:space="preserve">i </w:t>
      </w:r>
      <w:r w:rsidRPr="00C66EF3">
        <w:rPr>
          <w:rFonts w:asciiTheme="minorHAnsi" w:hAnsiTheme="minorHAnsi" w:cstheme="minorHAnsi"/>
          <w:color w:val="auto"/>
          <w:lang w:eastAsia="nb-NO"/>
        </w:rPr>
        <w:t>MinElev-avtaler</w:t>
      </w:r>
      <w:r w:rsidRPr="00DF588B">
        <w:rPr>
          <w:rFonts w:asciiTheme="minorHAnsi" w:hAnsiTheme="minorHAnsi" w:cstheme="minorHAnsi"/>
          <w:color w:val="auto"/>
          <w:lang w:eastAsia="nb-NO"/>
        </w:rPr>
        <w:t xml:space="preserve"> til </w:t>
      </w:r>
      <w:r>
        <w:rPr>
          <w:rFonts w:asciiTheme="minorHAnsi" w:hAnsiTheme="minorHAnsi" w:cstheme="minorHAnsi"/>
          <w:color w:val="auto"/>
          <w:lang w:eastAsia="nb-NO"/>
        </w:rPr>
        <w:t xml:space="preserve">foresatte til </w:t>
      </w:r>
      <w:r w:rsidRPr="00DF588B">
        <w:rPr>
          <w:rFonts w:asciiTheme="minorHAnsi" w:hAnsiTheme="minorHAnsi" w:cstheme="minorHAnsi"/>
          <w:color w:val="auto"/>
          <w:lang w:eastAsia="nb-NO"/>
        </w:rPr>
        <w:t xml:space="preserve">{navnElev}. </w:t>
      </w:r>
      <w:r w:rsidR="006C62EB">
        <w:rPr>
          <w:rFonts w:cs="Times New Roman"/>
          <w:color w:val="auto"/>
          <w:lang w:eastAsia="nb-NO"/>
        </w:rPr>
        <w:t>Avtalen</w:t>
      </w:r>
      <w:r>
        <w:rPr>
          <w:rFonts w:cs="Times New Roman"/>
          <w:color w:val="auto"/>
          <w:lang w:eastAsia="nb-NO"/>
        </w:rPr>
        <w:t xml:space="preserve"> kan</w:t>
      </w:r>
      <w:r w:rsidRPr="75A6F418">
        <w:rPr>
          <w:rFonts w:cs="Times New Roman"/>
          <w:color w:val="auto"/>
          <w:lang w:eastAsia="nb-NO"/>
        </w:rPr>
        <w:t xml:space="preserve"> ikke sendes digitalt </w:t>
      </w:r>
      <w:r>
        <w:rPr>
          <w:rFonts w:cs="Times New Roman"/>
          <w:color w:val="auto"/>
          <w:lang w:eastAsia="nb-NO"/>
        </w:rPr>
        <w:t>via</w:t>
      </w:r>
      <w:r w:rsidRPr="00DF588B">
        <w:rPr>
          <w:rFonts w:cs="Times New Roman"/>
          <w:color w:val="auto"/>
          <w:lang w:eastAsia="nb-NO"/>
        </w:rPr>
        <w:t xml:space="preserve"> SvarUt </w:t>
      </w:r>
      <w:r>
        <w:rPr>
          <w:rFonts w:cs="Times New Roman"/>
          <w:color w:val="auto"/>
          <w:lang w:eastAsia="nb-NO"/>
        </w:rPr>
        <w:t xml:space="preserve">fordi </w:t>
      </w:r>
      <w:r w:rsidR="00BB6836">
        <w:rPr>
          <w:rFonts w:cs="Times New Roman"/>
          <w:color w:val="auto"/>
          <w:lang w:eastAsia="nb-NO"/>
        </w:rPr>
        <w:t xml:space="preserve">eleven ikke har tilgjengelige foresatte. </w:t>
      </w:r>
    </w:p>
    <w:p w14:paraId="4FFAC300" w14:textId="36BB9D23" w:rsidR="00714BF1" w:rsidRPr="00DC6D7D" w:rsidRDefault="006C62EB" w:rsidP="00714BF1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>
        <w:rPr>
          <w:rFonts w:cs="Times New Roman"/>
          <w:color w:val="auto"/>
          <w:lang w:eastAsia="nb-NO"/>
        </w:rPr>
        <w:t>Avtalen</w:t>
      </w:r>
      <w:r w:rsidR="00714BF1">
        <w:rPr>
          <w:rFonts w:cs="Times New Roman"/>
          <w:color w:val="auto"/>
          <w:lang w:eastAsia="nb-NO"/>
        </w:rPr>
        <w:t xml:space="preserve"> er arkivert i elevens </w:t>
      </w:r>
      <w:r w:rsidR="00714BF1" w:rsidRPr="00DF588B">
        <w:rPr>
          <w:rFonts w:cs="Times New Roman"/>
          <w:color w:val="auto"/>
          <w:lang w:eastAsia="nb-NO"/>
        </w:rPr>
        <w:t xml:space="preserve">elevmappe i </w:t>
      </w:r>
      <w:r w:rsidR="00714BF1" w:rsidRPr="00C66EF3">
        <w:rPr>
          <w:rFonts w:cs="Times New Roman"/>
          <w:color w:val="auto"/>
          <w:lang w:eastAsia="nb-NO"/>
        </w:rPr>
        <w:t>Public 360</w:t>
      </w:r>
      <w:r w:rsidR="00714BF1" w:rsidRPr="00DF588B">
        <w:rPr>
          <w:rFonts w:cs="Times New Roman"/>
          <w:color w:val="auto"/>
          <w:lang w:eastAsia="nb-NO"/>
        </w:rPr>
        <w:t xml:space="preserve">. </w:t>
      </w:r>
    </w:p>
    <w:p w14:paraId="40E830C0" w14:textId="3723B2F3" w:rsidR="00714BF1" w:rsidRPr="007E7758" w:rsidRDefault="00714BF1" w:rsidP="007E7758">
      <w:pPr>
        <w:suppressAutoHyphens w:val="0"/>
        <w:spacing w:line="276" w:lineRule="auto"/>
        <w:rPr>
          <w:rFonts w:cs="Times New Roman"/>
          <w:color w:val="auto"/>
          <w:lang w:eastAsia="nb-NO"/>
        </w:rPr>
      </w:pP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Postmottaket til {navnSkole} må sørge for å skrive ut </w:t>
      </w:r>
      <w:r w:rsidR="007E7758" w:rsidRPr="00531429">
        <w:rPr>
          <w:rFonts w:cs="Times New Roman"/>
          <w:color w:val="auto"/>
          <w:lang w:eastAsia="nb-NO"/>
        </w:rPr>
        <w:t>{navnAvtale}</w:t>
      </w:r>
      <w:r w:rsidR="00C80546">
        <w:rPr>
          <w:rFonts w:cs="Times New Roman"/>
          <w:color w:val="auto"/>
          <w:lang w:eastAsia="nb-NO"/>
        </w:rPr>
        <w:t xml:space="preserve"> </w:t>
      </w:r>
      <w:r w:rsidRPr="00625E30">
        <w:rPr>
          <w:rFonts w:asciiTheme="minorHAnsi" w:eastAsia="DejaVu Sans" w:hAnsiTheme="minorHAnsi" w:cstheme="minorHAnsi"/>
          <w:bCs/>
          <w:lang w:eastAsia="zh-CN"/>
        </w:rPr>
        <w:t>fra</w:t>
      </w:r>
      <w:r>
        <w:rPr>
          <w:rFonts w:asciiTheme="minorHAnsi" w:eastAsia="DejaVu Sans" w:hAnsiTheme="minorHAnsi" w:cstheme="minorHAnsi"/>
          <w:bCs/>
          <w:lang w:eastAsia="zh-CN"/>
        </w:rPr>
        <w:t xml:space="preserve"> {navnElev} sin elevmappe i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</w:t>
      </w:r>
      <w:r w:rsidRPr="00C66EF3">
        <w:rPr>
          <w:rFonts w:asciiTheme="minorHAnsi" w:eastAsia="DejaVu Sans" w:hAnsiTheme="minorHAnsi" w:cstheme="minorHAnsi"/>
          <w:bCs/>
          <w:lang w:eastAsia="zh-CN"/>
        </w:rPr>
        <w:t>Public 360</w:t>
      </w:r>
      <w:r w:rsidR="007E7758">
        <w:rPr>
          <w:rFonts w:cs="Times New Roman"/>
          <w:color w:val="auto"/>
          <w:lang w:eastAsia="nb-NO"/>
        </w:rPr>
        <w:t xml:space="preserve">. </w:t>
      </w:r>
    </w:p>
    <w:p w14:paraId="26A31CA1" w14:textId="6AA06FDA" w:rsidR="00714BF1" w:rsidRDefault="00F517D9" w:rsidP="00714BF1">
      <w:pPr>
        <w:pStyle w:val="Overskrift2"/>
        <w:spacing w:line="276" w:lineRule="auto"/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</w:pP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Skolen skal sende </w:t>
      </w:r>
      <w:r w:rsidR="006C62EB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avtalen</w:t>
      </w:r>
      <w:r w:rsidR="00714BF1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til elevens foresatte per post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eller</w:t>
      </w:r>
      <w:r w:rsidR="00C5516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levere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</w:t>
      </w:r>
      <w:r w:rsidR="006C62EB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avtalen</w:t>
      </w:r>
      <w:r w:rsidR="00C5516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direkte til eleven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.</w:t>
      </w:r>
      <w:r w:rsidR="00C5516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S</w:t>
      </w:r>
      <w:r w:rsidR="00C5516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ende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s </w:t>
      </w:r>
      <w:r w:rsidR="006C62EB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avtalen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per post, kan </w:t>
      </w:r>
      <w:r w:rsidR="00C80546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de</w:t>
      </w:r>
      <w:r w:rsidR="006C62EB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n</w:t>
      </w:r>
      <w:r w:rsidR="00C80546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sendes til elevens adresse</w:t>
      </w:r>
      <w:r w:rsidR="006C62EB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hvis dere ikke har </w:t>
      </w:r>
      <w:bookmarkStart w:id="2" w:name="_GoBack"/>
      <w:bookmarkEnd w:id="2"/>
      <w:r w:rsidR="006C62EB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foresattes adresse</w:t>
      </w:r>
      <w:r w:rsidR="00C80546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. </w:t>
      </w:r>
    </w:p>
    <w:p w14:paraId="412326EF" w14:textId="77777777" w:rsidR="00C80546" w:rsidRDefault="00C80546" w:rsidP="00714BF1">
      <w:pPr>
        <w:suppressAutoHyphens w:val="0"/>
        <w:autoSpaceDE w:val="0"/>
        <w:autoSpaceDN w:val="0"/>
        <w:adjustRightInd w:val="0"/>
        <w:spacing w:line="276" w:lineRule="auto"/>
        <w:rPr>
          <w:rFonts w:eastAsia="DejaVu Sans"/>
          <w:lang w:eastAsia="zh-CN"/>
        </w:rPr>
      </w:pPr>
    </w:p>
    <w:p w14:paraId="2E6C2C2F" w14:textId="0879BBB8" w:rsidR="00714BF1" w:rsidRPr="00DF588B" w:rsidRDefault="00714BF1" w:rsidP="00714BF1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t>Har du spørsmål?</w:t>
      </w:r>
      <w:r w:rsidRPr="00DF588B">
        <w:rPr>
          <w:rFonts w:asciiTheme="minorHAnsi" w:eastAsia="DejaVu Sans" w:hAnsiTheme="minorHAnsi" w:cstheme="minorHAnsi"/>
          <w:lang w:eastAsia="zh-CN"/>
        </w:rPr>
        <w:t xml:space="preserve"> </w:t>
      </w:r>
      <w:r>
        <w:rPr>
          <w:rFonts w:asciiTheme="minorHAnsi" w:eastAsia="DejaVu Sans" w:hAnsiTheme="minorHAnsi" w:cstheme="minorHAnsi"/>
          <w:lang w:eastAsia="zh-CN"/>
        </w:rPr>
        <w:t>T</w:t>
      </w:r>
      <w:r w:rsidRPr="00DF588B">
        <w:rPr>
          <w:rFonts w:asciiTheme="minorHAnsi" w:eastAsia="DejaVu Sans" w:hAnsiTheme="minorHAnsi" w:cstheme="minorHAnsi"/>
          <w:lang w:eastAsia="zh-CN"/>
        </w:rPr>
        <w:t xml:space="preserve">a kontakt med brukerstøtte arkiv på telefon </w:t>
      </w:r>
      <w:r>
        <w:rPr>
          <w:rFonts w:asciiTheme="minorHAnsi" w:eastAsia="DejaVu Sans" w:hAnsiTheme="minorHAnsi" w:cstheme="minorHAnsi"/>
          <w:lang w:eastAsia="zh-CN"/>
        </w:rPr>
        <w:t xml:space="preserve">35 91 </w:t>
      </w:r>
      <w:r w:rsidRPr="0011160F">
        <w:rPr>
          <w:rFonts w:asciiTheme="minorHAnsi" w:eastAsia="DejaVu Sans" w:hAnsiTheme="minorHAnsi" w:cstheme="minorHAnsi"/>
          <w:lang w:eastAsia="zh-CN"/>
        </w:rPr>
        <w:t>70 11</w:t>
      </w:r>
      <w:r w:rsidRPr="00DF588B">
        <w:rPr>
          <w:rFonts w:asciiTheme="minorHAnsi" w:eastAsia="DejaVu Sans" w:hAnsiTheme="minorHAnsi" w:cstheme="minorHAnsi"/>
          <w:lang w:eastAsia="zh-CN"/>
        </w:rPr>
        <w:t>.</w:t>
      </w:r>
    </w:p>
    <w:p w14:paraId="06E7C186" w14:textId="77777777" w:rsidR="00714BF1" w:rsidRPr="00DF588B" w:rsidRDefault="00714BF1" w:rsidP="00714BF1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br/>
      </w:r>
    </w:p>
    <w:p w14:paraId="03F7D8DF" w14:textId="77777777" w:rsidR="00714BF1" w:rsidRPr="00EE4159" w:rsidRDefault="00714BF1" w:rsidP="00714BF1">
      <w:pPr>
        <w:suppressAutoHyphens w:val="0"/>
        <w:spacing w:before="100" w:beforeAutospacing="1" w:after="100" w:afterAutospacing="1" w:line="240" w:lineRule="auto"/>
        <w:rPr>
          <w:rFonts w:asciiTheme="majorHAnsi" w:hAnsiTheme="majorHAnsi" w:cstheme="minorHAnsi"/>
          <w:color w:val="auto"/>
          <w:lang w:eastAsia="nb-NO"/>
        </w:rPr>
      </w:pPr>
      <w:r w:rsidRPr="00EE4159">
        <w:rPr>
          <w:rFonts w:asciiTheme="majorHAnsi" w:eastAsia="DejaVu Sans" w:hAnsiTheme="majorHAnsi" w:cstheme="minorHAnsi"/>
          <w:lang w:eastAsia="zh-CN"/>
        </w:rPr>
        <w:t xml:space="preserve">Med </w:t>
      </w:r>
      <w:r>
        <w:rPr>
          <w:rFonts w:asciiTheme="majorHAnsi" w:eastAsia="DejaVu Sans" w:hAnsiTheme="majorHAnsi" w:cstheme="minorHAnsi"/>
          <w:lang w:eastAsia="zh-CN"/>
        </w:rPr>
        <w:t xml:space="preserve">vennlig </w:t>
      </w:r>
      <w:r w:rsidRPr="00EE4159">
        <w:rPr>
          <w:rFonts w:asciiTheme="majorHAnsi" w:eastAsia="DejaVu Sans" w:hAnsiTheme="majorHAnsi" w:cstheme="minorHAnsi"/>
          <w:lang w:eastAsia="zh-CN"/>
        </w:rPr>
        <w:t>hilsen</w:t>
      </w:r>
    </w:p>
    <w:p w14:paraId="56479669" w14:textId="77777777" w:rsidR="00714BF1" w:rsidRPr="00EE4159" w:rsidRDefault="00714BF1" w:rsidP="00714BF1">
      <w:pPr>
        <w:rPr>
          <w:rFonts w:asciiTheme="majorHAnsi" w:hAnsiTheme="majorHAnsi" w:cstheme="minorHAnsi"/>
        </w:rPr>
      </w:pPr>
      <w:r w:rsidRPr="00EE4159">
        <w:rPr>
          <w:rFonts w:asciiTheme="majorHAnsi" w:hAnsiTheme="majorHAnsi" w:cstheme="minorHAnsi"/>
        </w:rPr>
        <w:t>Team arkiv</w:t>
      </w:r>
    </w:p>
    <w:p w14:paraId="13622B37" w14:textId="77777777" w:rsidR="00714BF1" w:rsidRPr="00DF588B" w:rsidRDefault="00714BF1" w:rsidP="00714BF1">
      <w:pPr>
        <w:rPr>
          <w:rStyle w:val="Overskrift2Tegn"/>
          <w:rFonts w:asciiTheme="minorHAnsi" w:hAnsiTheme="minorHAnsi" w:cstheme="minorHAnsi"/>
        </w:rPr>
      </w:pPr>
    </w:p>
    <w:p w14:paraId="38209421" w14:textId="77777777" w:rsidR="00714BF1" w:rsidRPr="00F608FD" w:rsidRDefault="00714BF1" w:rsidP="00714BF1">
      <w:pPr>
        <w:keepNext/>
        <w:keepLines/>
        <w:spacing w:line="260" w:lineRule="exact"/>
        <w:rPr>
          <w:rFonts w:asciiTheme="minorHAnsi" w:hAnsiTheme="minorHAnsi" w:cstheme="minorHAnsi"/>
        </w:rPr>
      </w:pPr>
    </w:p>
    <w:p w14:paraId="54DF83D6" w14:textId="77777777" w:rsidR="00714BF1" w:rsidRPr="00516D12" w:rsidRDefault="00714BF1" w:rsidP="00714BF1">
      <w:pPr>
        <w:spacing w:line="260" w:lineRule="exact"/>
        <w:rPr>
          <w:rFonts w:asciiTheme="minorHAnsi" w:hAnsiTheme="minorHAnsi" w:cstheme="minorHAnsi"/>
          <w:i/>
          <w:sz w:val="18"/>
          <w:szCs w:val="18"/>
        </w:rPr>
      </w:pPr>
      <w:r w:rsidRPr="00F608FD">
        <w:rPr>
          <w:rFonts w:asciiTheme="minorHAnsi" w:hAnsiTheme="minorHAnsi" w:cstheme="minorHAnsi"/>
          <w:i/>
          <w:sz w:val="18"/>
          <w:szCs w:val="18"/>
        </w:rPr>
        <w:t>Dokumentet er elektronisk godkjent og sendes uten signatur.</w:t>
      </w:r>
    </w:p>
    <w:p w14:paraId="601DC267" w14:textId="77777777" w:rsidR="00557BCF" w:rsidRPr="00557BCF" w:rsidRDefault="00557BCF" w:rsidP="00557BCF"/>
    <w:sectPr w:rsidR="00557BCF" w:rsidRPr="00557BCF" w:rsidSect="00657F6F">
      <w:headerReference w:type="first" r:id="rId11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3A7B6" w14:textId="77777777" w:rsidR="00557BCF" w:rsidRDefault="00557BCF" w:rsidP="001144CF">
      <w:pPr>
        <w:spacing w:line="240" w:lineRule="auto"/>
      </w:pPr>
      <w:r>
        <w:separator/>
      </w:r>
    </w:p>
  </w:endnote>
  <w:endnote w:type="continuationSeparator" w:id="0">
    <w:p w14:paraId="0A516E3E" w14:textId="77777777" w:rsidR="00557BCF" w:rsidRDefault="00557BCF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5674D" w14:textId="77777777" w:rsidR="00557BCF" w:rsidRDefault="00557BCF" w:rsidP="001144CF">
      <w:pPr>
        <w:spacing w:line="240" w:lineRule="auto"/>
      </w:pPr>
      <w:r>
        <w:separator/>
      </w:r>
    </w:p>
  </w:footnote>
  <w:footnote w:type="continuationSeparator" w:id="0">
    <w:p w14:paraId="0DF2A7BA" w14:textId="77777777" w:rsidR="00557BCF" w:rsidRDefault="00557BCF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E72A1" w14:textId="77777777"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7300096" wp14:editId="3793752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731E9"/>
    <w:multiLevelType w:val="hybridMultilevel"/>
    <w:tmpl w:val="E8B0369C"/>
    <w:lvl w:ilvl="0" w:tplc="B2029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CF"/>
    <w:rsid w:val="00002C7E"/>
    <w:rsid w:val="000E13FD"/>
    <w:rsid w:val="000E2462"/>
    <w:rsid w:val="001144CF"/>
    <w:rsid w:val="001502A9"/>
    <w:rsid w:val="001876ED"/>
    <w:rsid w:val="001947EE"/>
    <w:rsid w:val="00233393"/>
    <w:rsid w:val="00277798"/>
    <w:rsid w:val="003078A6"/>
    <w:rsid w:val="003A5C8C"/>
    <w:rsid w:val="0045562E"/>
    <w:rsid w:val="00520DD1"/>
    <w:rsid w:val="00543F9D"/>
    <w:rsid w:val="005447DD"/>
    <w:rsid w:val="005551F5"/>
    <w:rsid w:val="00557BCF"/>
    <w:rsid w:val="005F78CC"/>
    <w:rsid w:val="00657F6F"/>
    <w:rsid w:val="006B613C"/>
    <w:rsid w:val="006C62EB"/>
    <w:rsid w:val="00714BF1"/>
    <w:rsid w:val="007439F9"/>
    <w:rsid w:val="007517D4"/>
    <w:rsid w:val="00796E7C"/>
    <w:rsid w:val="007C254B"/>
    <w:rsid w:val="007E7758"/>
    <w:rsid w:val="0081633C"/>
    <w:rsid w:val="00823381"/>
    <w:rsid w:val="00872F44"/>
    <w:rsid w:val="008F02CF"/>
    <w:rsid w:val="00900AA0"/>
    <w:rsid w:val="00906627"/>
    <w:rsid w:val="00936E49"/>
    <w:rsid w:val="0095657C"/>
    <w:rsid w:val="00A12923"/>
    <w:rsid w:val="00AD4FB9"/>
    <w:rsid w:val="00AE5AAB"/>
    <w:rsid w:val="00AF70D9"/>
    <w:rsid w:val="00BB6836"/>
    <w:rsid w:val="00BF67CD"/>
    <w:rsid w:val="00C35BEE"/>
    <w:rsid w:val="00C55164"/>
    <w:rsid w:val="00C80546"/>
    <w:rsid w:val="00D0294C"/>
    <w:rsid w:val="00E10802"/>
    <w:rsid w:val="00E22884"/>
    <w:rsid w:val="00E31FF8"/>
    <w:rsid w:val="00E967EB"/>
    <w:rsid w:val="00EC2C4E"/>
    <w:rsid w:val="00F05475"/>
    <w:rsid w:val="00F205E5"/>
    <w:rsid w:val="00F42797"/>
    <w:rsid w:val="00F517D9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EA8B0B8"/>
  <w15:docId w15:val="{6B9DBFB1-8439-4AC1-AC00-E1529A8B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BCF"/>
    <w:pPr>
      <w:suppressAutoHyphens/>
      <w:spacing w:after="0" w:line="260" w:lineRule="atLeast"/>
    </w:pPr>
    <w:rPr>
      <w:rFonts w:ascii="Times New Roman" w:eastAsia="Times New Roman" w:hAnsi="Times New Roman" w:cs="DejaVu Sans"/>
      <w:color w:val="00000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Hyperkobling">
    <w:name w:val="Hyperlink"/>
    <w:basedOn w:val="Standardskriftforavsnitt"/>
    <w:uiPriority w:val="99"/>
    <w:unhideWhenUsed/>
    <w:rsid w:val="00714BF1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71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tfk-fh-fil01.login.top.no\program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root>
  <avd/>
  <mottaker/>
  <adresse/>
  <postnummer/>
  <varref/>
  <vardato/>
  <kontaktperson/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B920FDD85D88B945A4439A64ED528EE4" ma:contentTypeVersion="14" ma:contentTypeDescription="Opprett et nytt dokument." ma:contentTypeScope="" ma:versionID="a82d27b75fb5565c7679c94001920d3d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56361518-bf6b-460c-8eb0-54837a2eed4b" targetNamespace="http://schemas.microsoft.com/office/2006/metadata/properties" ma:root="true" ma:fieldsID="9f28223aab9db9fbb245f367cd32066a" ns2:_="" ns3:_="" ns4:_="">
    <xsd:import namespace="0df99a4d-8ddd-4853-add7-6f42548de635"/>
    <xsd:import namespace="1035ec43-ecc5-41ed-b823-4b902fff788d"/>
    <xsd:import namespace="56361518-bf6b-460c-8eb0-54837a2eed4b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61518-bf6b-460c-8eb0-54837a2eed4b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default="Styringsdokumenter" ma:format="Dropdown" ma:internalName="Kategori">
      <xsd:simpleType>
        <xsd:union memberTypes="dms:Text">
          <xsd:simpleType>
            <xsd:restriction base="dms:Choice">
              <xsd:enumeration value="Styringsdokumenter"/>
              <xsd:enumeration value="Gevinstanalyser"/>
              <xsd:enumeration value="Avtaler og skjemaer"/>
              <xsd:enumeration value="Presentasjoner"/>
              <xsd:enumeration value="Gevinstverksted"/>
              <xsd:enumeration value="Interessentanalyse"/>
              <xsd:enumeration value="Kommunikasjonsplan"/>
              <xsd:enumeration value="Prosjektforslag"/>
              <xsd:enumeration value="Prosjektmandat"/>
              <xsd:enumeration value="Skjemaer og avtaler"/>
              <xsd:enumeration value="Maler"/>
              <xsd:enumeration value="Opplæring"/>
              <xsd:enumeration value="Annet"/>
              <xsd:enumeration value="Fakturering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Kategori xmlns="56361518-bf6b-460c-8eb0-54837a2eed4b">Maler</Kategori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</Terms>
    </j275d73afd4d48babcc131526460d57b>
    <TaxCatchAll xmlns="1035ec43-ecc5-41ed-b823-4b902fff788d">
      <Value>19</Value>
      <Value>4</Value>
      <Value>10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ArchiveReference xmlns="0df99a4d-8ddd-4853-add7-6f42548de635" xsi:nil="true"/>
  </documentManagement>
</p:properties>
</file>

<file path=customXml/itemProps1.xml><?xml version="1.0" encoding="utf-8"?>
<ds:datastoreItem xmlns:ds="http://schemas.openxmlformats.org/officeDocument/2006/customXml" ds:itemID="{1D21CD76-4C2F-43B1-92A0-8E0A23A99C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1041F0AB-46C9-4050-93A5-57E389496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56361518-bf6b-460c-8eb0-54837a2ee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E3E7CF-69EA-4300-81D3-A78D5E4A2411}">
  <ds:schemaRefs>
    <ds:schemaRef ds:uri="http://schemas.microsoft.com/office/2006/metadata/properties"/>
    <ds:schemaRef ds:uri="http://purl.org/dc/elements/1.1/"/>
    <ds:schemaRef ds:uri="56361518-bf6b-460c-8eb0-54837a2eed4b"/>
    <ds:schemaRef ds:uri="http://schemas.openxmlformats.org/package/2006/metadata/core-properties"/>
    <ds:schemaRef ds:uri="http://purl.org/dc/terms/"/>
    <ds:schemaRef ds:uri="1035ec43-ecc5-41ed-b823-4b902fff788d"/>
    <ds:schemaRef ds:uri="http://schemas.microsoft.com/office/infopath/2007/PartnerControls"/>
    <ds:schemaRef ds:uri="http://schemas.microsoft.com/office/2006/documentManagement/types"/>
    <ds:schemaRef ds:uri="0df99a4d-8ddd-4853-add7-6f42548de63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232</TotalTime>
  <Pages>1</Pages>
  <Words>134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Seilskjær Frydendal</dc:creator>
  <cp:keywords/>
  <dc:description>Template by addpoint.no</dc:description>
  <cp:lastModifiedBy>Eva Seilskjær Frydendal</cp:lastModifiedBy>
  <cp:revision>12</cp:revision>
  <dcterms:created xsi:type="dcterms:W3CDTF">2018-08-22T07:58:00Z</dcterms:created>
  <dcterms:modified xsi:type="dcterms:W3CDTF">2018-08-22T12:49:00Z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0x010100293FDE3FCADA480B9A77BBDAD7DFA28C0100B920FDD85D88B945A4439A64ED528EE4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>19;#Organisasjonsutvikling|682706ae-a2d7-47ed-81d7-f8b6f30e0340</vt:lpwstr>
  </property>
  <property fmtid="{D5CDD505-2E9C-101B-9397-08002B2CF9AE}" pid="6" name="GtProjectServiceArea">
    <vt:lpwstr>10;#Utdanning|46475d37-c854-439e-b04b-2433f2dc2566</vt:lpwstr>
  </property>
</Properties>
</file>